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AD5C" w14:textId="2C889161" w:rsidR="00F9444C" w:rsidRDefault="008359F0" w:rsidP="008C3902">
      <w:pPr>
        <w:pStyle w:val="NoSpacing"/>
      </w:pPr>
      <w:r>
        <w:t>Adam Morad</w:t>
      </w:r>
      <w:r w:rsidR="008C3902">
        <w:t>o</w:t>
      </w:r>
    </w:p>
    <w:p w14:paraId="69F78746" w14:textId="6535DF61" w:rsidR="00E614DD" w:rsidRDefault="008359F0">
      <w:pPr>
        <w:pStyle w:val="NoSpacing"/>
      </w:pPr>
      <w:r>
        <w:t>Professor Iles</w:t>
      </w:r>
    </w:p>
    <w:p w14:paraId="580D7500" w14:textId="40A1843F" w:rsidR="00E614DD" w:rsidRDefault="008359F0">
      <w:pPr>
        <w:pStyle w:val="NoSpacing"/>
      </w:pPr>
      <w:r>
        <w:t>CS-250-11307-M01</w:t>
      </w:r>
    </w:p>
    <w:p w14:paraId="174E6269" w14:textId="6F3251DA" w:rsidR="00E614DD" w:rsidRDefault="008359F0">
      <w:pPr>
        <w:pStyle w:val="NoSpacing"/>
      </w:pPr>
      <w:r>
        <w:t>2024 June 25, 2024</w:t>
      </w:r>
    </w:p>
    <w:p w14:paraId="73FA4F31" w14:textId="64BD0D19" w:rsidR="008359F0" w:rsidRDefault="008359F0" w:rsidP="008359F0">
      <w:pPr>
        <w:pStyle w:val="Title"/>
      </w:pPr>
      <w:r>
        <w:t>7-1 Final Project</w:t>
      </w:r>
    </w:p>
    <w:p w14:paraId="51E6F20F" w14:textId="6A268190" w:rsidR="00CB483D" w:rsidRDefault="008A2115" w:rsidP="00B5496C">
      <w:r>
        <w:t xml:space="preserve"> </w:t>
      </w:r>
      <w:r w:rsidR="002B50B6">
        <w:t xml:space="preserve">A </w:t>
      </w:r>
      <w:r w:rsidR="00134E66">
        <w:t xml:space="preserve">Sprint Review is conducted to inspect the increment </w:t>
      </w:r>
      <w:r w:rsidR="0023283C">
        <w:t>and a</w:t>
      </w:r>
      <w:r w:rsidR="009D05BC">
        <w:t xml:space="preserve">dapt the Product Backlog if needed. </w:t>
      </w:r>
      <w:r w:rsidR="00DA4363">
        <w:t xml:space="preserve">It provides an opportunity for stakeholders </w:t>
      </w:r>
      <w:r w:rsidR="00A1354D">
        <w:t xml:space="preserve">to </w:t>
      </w:r>
      <w:r w:rsidR="00232464">
        <w:t>examine</w:t>
      </w:r>
      <w:r w:rsidR="00A1354D">
        <w:t xml:space="preserve"> the product and provide feedback. </w:t>
      </w:r>
      <w:r w:rsidR="00232464">
        <w:t>Agenda:</w:t>
      </w:r>
    </w:p>
    <w:p w14:paraId="15F4FEC5" w14:textId="64AACB17" w:rsidR="00232464" w:rsidRDefault="00232464" w:rsidP="00232464">
      <w:pPr>
        <w:pStyle w:val="ListParagraph"/>
        <w:numPr>
          <w:ilvl w:val="0"/>
          <w:numId w:val="25"/>
        </w:numPr>
      </w:pPr>
      <w:r>
        <w:t>Welcome and Introductions</w:t>
      </w:r>
    </w:p>
    <w:p w14:paraId="72DE67B8" w14:textId="43CA517F" w:rsidR="00232464" w:rsidRDefault="00E22E8C" w:rsidP="00E22E8C">
      <w:pPr>
        <w:pStyle w:val="ListParagraph"/>
        <w:numPr>
          <w:ilvl w:val="0"/>
          <w:numId w:val="26"/>
        </w:numPr>
      </w:pPr>
      <w:r>
        <w:t>Introduce the team and stakeholders present</w:t>
      </w:r>
    </w:p>
    <w:p w14:paraId="7913E0C0" w14:textId="24CB9C56" w:rsidR="00E22E8C" w:rsidRDefault="00E22E8C" w:rsidP="00E22E8C">
      <w:pPr>
        <w:pStyle w:val="ListParagraph"/>
        <w:numPr>
          <w:ilvl w:val="0"/>
          <w:numId w:val="26"/>
        </w:numPr>
      </w:pPr>
      <w:r>
        <w:t>Outline the agenda</w:t>
      </w:r>
    </w:p>
    <w:p w14:paraId="4AB87B30" w14:textId="34E4E45E" w:rsidR="00C0031D" w:rsidRDefault="00C0031D" w:rsidP="00C0031D">
      <w:pPr>
        <w:pStyle w:val="ListParagraph"/>
        <w:numPr>
          <w:ilvl w:val="0"/>
          <w:numId w:val="25"/>
        </w:numPr>
      </w:pPr>
      <w:r>
        <w:t>Sprint Goals and Achievements:</w:t>
      </w:r>
    </w:p>
    <w:p w14:paraId="69E18162" w14:textId="77777777" w:rsidR="00C0031D" w:rsidRDefault="00C0031D" w:rsidP="00C0031D"/>
    <w:p w14:paraId="79969DE8" w14:textId="1D50D5C6" w:rsidR="00C0031D" w:rsidRDefault="006371B2" w:rsidP="006371B2">
      <w:pPr>
        <w:pStyle w:val="ListParagraph"/>
        <w:numPr>
          <w:ilvl w:val="0"/>
          <w:numId w:val="31"/>
        </w:numPr>
      </w:pPr>
      <w:r>
        <w:t>Goal: Develop the contact management module</w:t>
      </w:r>
      <w:r w:rsidR="000E54D0">
        <w:t xml:space="preserve"> of the system.</w:t>
      </w:r>
    </w:p>
    <w:p w14:paraId="67B10C3C" w14:textId="409F57D9" w:rsidR="00741D66" w:rsidRDefault="000E54D0" w:rsidP="00741D66">
      <w:pPr>
        <w:pStyle w:val="ListParagraph"/>
        <w:numPr>
          <w:ilvl w:val="0"/>
          <w:numId w:val="31"/>
        </w:numPr>
      </w:pPr>
      <w:r>
        <w:t xml:space="preserve">Achievements: Completed and tested the contact </w:t>
      </w:r>
      <w:r w:rsidR="00741D66">
        <w:t>management module</w:t>
      </w:r>
    </w:p>
    <w:p w14:paraId="01843ACC" w14:textId="4399F051" w:rsidR="00741D66" w:rsidRDefault="00741D66" w:rsidP="00741D66">
      <w:pPr>
        <w:pStyle w:val="ListParagraph"/>
        <w:numPr>
          <w:ilvl w:val="0"/>
          <w:numId w:val="31"/>
        </w:numPr>
      </w:pPr>
      <w:r>
        <w:t>Implemented basic CRUD</w:t>
      </w:r>
      <w:r w:rsidR="0045586C">
        <w:t xml:space="preserve"> (Create, Read, Update, Delete) operations.</w:t>
      </w:r>
    </w:p>
    <w:p w14:paraId="72FA190B" w14:textId="56B4C2EF" w:rsidR="0045586C" w:rsidRDefault="0045586C" w:rsidP="00741D66">
      <w:pPr>
        <w:pStyle w:val="ListParagraph"/>
        <w:numPr>
          <w:ilvl w:val="0"/>
          <w:numId w:val="31"/>
        </w:numPr>
      </w:pPr>
      <w:r>
        <w:t>Integrated the module with the existing user authentication system.</w:t>
      </w:r>
    </w:p>
    <w:p w14:paraId="4680E165" w14:textId="60752C6D" w:rsidR="00B60635" w:rsidRDefault="00B60635" w:rsidP="00B60635">
      <w:pPr>
        <w:pStyle w:val="ListParagraph"/>
        <w:numPr>
          <w:ilvl w:val="0"/>
          <w:numId w:val="25"/>
        </w:numPr>
      </w:pPr>
      <w:r>
        <w:t>Demonstration</w:t>
      </w:r>
    </w:p>
    <w:p w14:paraId="22CDDDBA" w14:textId="3AE9EEE2" w:rsidR="00C32150" w:rsidRDefault="003A3412" w:rsidP="00C32150">
      <w:pPr>
        <w:pStyle w:val="ListParagraph"/>
        <w:numPr>
          <w:ilvl w:val="0"/>
          <w:numId w:val="32"/>
        </w:numPr>
      </w:pPr>
      <w:r>
        <w:t xml:space="preserve">A live demo of the contact management module </w:t>
      </w:r>
      <w:r w:rsidR="00C32150">
        <w:t>showcasing:</w:t>
      </w:r>
    </w:p>
    <w:p w14:paraId="72AF887A" w14:textId="4FE483A1" w:rsidR="00C32150" w:rsidRDefault="0030239A" w:rsidP="00421485">
      <w:pPr>
        <w:pStyle w:val="ListParagraph"/>
        <w:numPr>
          <w:ilvl w:val="1"/>
          <w:numId w:val="32"/>
        </w:numPr>
      </w:pPr>
      <w:r>
        <w:t>Adding, editing, and deleting contacts.</w:t>
      </w:r>
    </w:p>
    <w:p w14:paraId="20029DFC" w14:textId="0857EC6C" w:rsidR="0030239A" w:rsidRDefault="0030239A" w:rsidP="00421485">
      <w:pPr>
        <w:pStyle w:val="ListParagraph"/>
        <w:numPr>
          <w:ilvl w:val="1"/>
          <w:numId w:val="32"/>
        </w:numPr>
      </w:pPr>
      <w:r>
        <w:t>Viewing contact details.</w:t>
      </w:r>
    </w:p>
    <w:p w14:paraId="0940ED7A" w14:textId="4EFE1FD1" w:rsidR="00F229C0" w:rsidRDefault="00F229C0" w:rsidP="00421485">
      <w:pPr>
        <w:pStyle w:val="ListParagraph"/>
        <w:numPr>
          <w:ilvl w:val="1"/>
          <w:numId w:val="32"/>
        </w:numPr>
      </w:pPr>
      <w:r>
        <w:t xml:space="preserve">Integration with the user </w:t>
      </w:r>
      <w:r w:rsidR="00924C0C">
        <w:t>authentication system to ensure secure access.</w:t>
      </w:r>
    </w:p>
    <w:p w14:paraId="4C5D22BC" w14:textId="76C13E68" w:rsidR="00924C0C" w:rsidRDefault="007456D6" w:rsidP="00924C0C">
      <w:pPr>
        <w:pStyle w:val="ListParagraph"/>
        <w:numPr>
          <w:ilvl w:val="0"/>
          <w:numId w:val="25"/>
        </w:numPr>
      </w:pPr>
      <w:r>
        <w:lastRenderedPageBreak/>
        <w:t>Feedback from Stakeholder</w:t>
      </w:r>
      <w:r w:rsidR="00393CC1">
        <w:t>s</w:t>
      </w:r>
    </w:p>
    <w:p w14:paraId="5EB672E8" w14:textId="25290692" w:rsidR="00393CC1" w:rsidRDefault="00393CC1" w:rsidP="00393CC1">
      <w:pPr>
        <w:pStyle w:val="ListParagraph"/>
        <w:numPr>
          <w:ilvl w:val="2"/>
          <w:numId w:val="25"/>
        </w:numPr>
      </w:pPr>
      <w:r>
        <w:t xml:space="preserve">Gather </w:t>
      </w:r>
      <w:r w:rsidR="00621410">
        <w:t>feedback on the module</w:t>
      </w:r>
    </w:p>
    <w:p w14:paraId="026BC1CD" w14:textId="3246774F" w:rsidR="007456D6" w:rsidRDefault="00621410" w:rsidP="00697A45">
      <w:pPr>
        <w:pStyle w:val="ListParagraph"/>
        <w:numPr>
          <w:ilvl w:val="2"/>
          <w:numId w:val="25"/>
        </w:numPr>
      </w:pPr>
      <w:r>
        <w:t>Discuss potential improvements and additional feature</w:t>
      </w:r>
      <w:r w:rsidR="00697A45">
        <w:t>s</w:t>
      </w:r>
    </w:p>
    <w:p w14:paraId="049B086A" w14:textId="7AB43769" w:rsidR="00D37AAD" w:rsidRDefault="00395FBF" w:rsidP="00D37AAD">
      <w:pPr>
        <w:pStyle w:val="ListParagraph"/>
        <w:numPr>
          <w:ilvl w:val="0"/>
          <w:numId w:val="25"/>
        </w:numPr>
      </w:pPr>
      <w:r>
        <w:t>Product Backlog Updates</w:t>
      </w:r>
    </w:p>
    <w:p w14:paraId="2447D1C5" w14:textId="3022F739" w:rsidR="00395FBF" w:rsidRDefault="00395FBF" w:rsidP="00395FBF">
      <w:pPr>
        <w:pStyle w:val="ListParagraph"/>
        <w:numPr>
          <w:ilvl w:val="2"/>
          <w:numId w:val="25"/>
        </w:numPr>
      </w:pPr>
      <w:r>
        <w:t xml:space="preserve">Based on feedback, update the Product Backlog to reflect </w:t>
      </w:r>
      <w:r w:rsidR="00C721FD">
        <w:t>new priorities and any additional features or changes.</w:t>
      </w:r>
    </w:p>
    <w:p w14:paraId="01D64352" w14:textId="307005B3" w:rsidR="00C721FD" w:rsidRDefault="0072285A" w:rsidP="0072285A">
      <w:pPr>
        <w:pStyle w:val="ListParagraph"/>
        <w:numPr>
          <w:ilvl w:val="0"/>
          <w:numId w:val="25"/>
        </w:numPr>
      </w:pPr>
      <w:r>
        <w:t>Q&amp;A Sessions</w:t>
      </w:r>
    </w:p>
    <w:p w14:paraId="52DE5E28" w14:textId="7B84CAE2" w:rsidR="0072285A" w:rsidRDefault="0072285A" w:rsidP="0072285A">
      <w:pPr>
        <w:pStyle w:val="ListParagraph"/>
        <w:numPr>
          <w:ilvl w:val="2"/>
          <w:numId w:val="25"/>
        </w:numPr>
      </w:pPr>
      <w:r>
        <w:t>Address any questions or concerns from stakeholders</w:t>
      </w:r>
    </w:p>
    <w:p w14:paraId="7A87E793" w14:textId="77777777" w:rsidR="0072285A" w:rsidRDefault="0072285A" w:rsidP="0072285A"/>
    <w:p w14:paraId="1CC91CC7" w14:textId="7CA44111" w:rsidR="0072285A" w:rsidRDefault="004A6D6E" w:rsidP="0072285A">
      <w:r>
        <w:t>The Sprint Retrospective is conducted to reflect on the past sprint and identify improvements for the next sprint. The te</w:t>
      </w:r>
      <w:r w:rsidR="00D84CBE">
        <w:t xml:space="preserve">am discusses what went well, what didn’t, and how to improve. </w:t>
      </w:r>
    </w:p>
    <w:p w14:paraId="5E88BF77" w14:textId="65FD536B" w:rsidR="00D84CBE" w:rsidRDefault="00FA3501" w:rsidP="0072285A">
      <w:r>
        <w:t>Agenda</w:t>
      </w:r>
    </w:p>
    <w:p w14:paraId="4659718A" w14:textId="1790A9F5" w:rsidR="00FA3501" w:rsidRDefault="00FA3501" w:rsidP="00FA3501">
      <w:pPr>
        <w:pStyle w:val="ListParagraph"/>
        <w:numPr>
          <w:ilvl w:val="0"/>
          <w:numId w:val="35"/>
        </w:numPr>
      </w:pPr>
      <w:r>
        <w:t>Set the Stage</w:t>
      </w:r>
    </w:p>
    <w:p w14:paraId="3A55C33F" w14:textId="6A6B9481" w:rsidR="00FA3501" w:rsidRDefault="00FA3501" w:rsidP="00FA3501">
      <w:pPr>
        <w:pStyle w:val="ListParagraph"/>
        <w:numPr>
          <w:ilvl w:val="1"/>
          <w:numId w:val="35"/>
        </w:numPr>
      </w:pPr>
      <w:r>
        <w:t xml:space="preserve">Create a safe and positive environment for open </w:t>
      </w:r>
      <w:r w:rsidR="000732CD">
        <w:t>discussion</w:t>
      </w:r>
    </w:p>
    <w:p w14:paraId="28F0D54E" w14:textId="210943A8" w:rsidR="000732CD" w:rsidRDefault="000732CD" w:rsidP="00FA3501">
      <w:pPr>
        <w:pStyle w:val="ListParagraph"/>
        <w:numPr>
          <w:ilvl w:val="1"/>
          <w:numId w:val="35"/>
        </w:numPr>
      </w:pPr>
      <w:r>
        <w:t>Use techniques like the “Glad, Sad, Mad” exercise to encourage participation</w:t>
      </w:r>
    </w:p>
    <w:p w14:paraId="582C7B9E" w14:textId="7D3257F3" w:rsidR="00143EB8" w:rsidRDefault="00143EB8" w:rsidP="00143EB8">
      <w:pPr>
        <w:pStyle w:val="ListParagraph"/>
        <w:numPr>
          <w:ilvl w:val="0"/>
          <w:numId w:val="35"/>
        </w:numPr>
      </w:pPr>
      <w:r>
        <w:t>Gather Data</w:t>
      </w:r>
    </w:p>
    <w:p w14:paraId="300EE2C3" w14:textId="1FF261CC" w:rsidR="00143EB8" w:rsidRDefault="00143EB8" w:rsidP="00143EB8">
      <w:pPr>
        <w:pStyle w:val="ListParagraph"/>
        <w:numPr>
          <w:ilvl w:val="1"/>
          <w:numId w:val="35"/>
        </w:numPr>
      </w:pPr>
      <w:r>
        <w:t>What Went Well</w:t>
      </w:r>
    </w:p>
    <w:p w14:paraId="4E716A3B" w14:textId="6C657DAE" w:rsidR="00143EB8" w:rsidRDefault="00143EB8" w:rsidP="005C5288">
      <w:pPr>
        <w:pStyle w:val="ListParagraph"/>
        <w:numPr>
          <w:ilvl w:val="2"/>
          <w:numId w:val="35"/>
        </w:numPr>
      </w:pPr>
      <w:r>
        <w:t xml:space="preserve">Effective collaboration and </w:t>
      </w:r>
      <w:r w:rsidR="00EA05C0">
        <w:t>communication</w:t>
      </w:r>
      <w:r>
        <w:t xml:space="preserve"> within the team</w:t>
      </w:r>
    </w:p>
    <w:p w14:paraId="0C1999E2" w14:textId="43375F78" w:rsidR="00EA05C0" w:rsidRDefault="00EA05C0" w:rsidP="005C5288">
      <w:pPr>
        <w:pStyle w:val="ListParagraph"/>
        <w:numPr>
          <w:ilvl w:val="2"/>
          <w:numId w:val="35"/>
        </w:numPr>
      </w:pPr>
      <w:r>
        <w:t>Successful integration of the contact management</w:t>
      </w:r>
      <w:r w:rsidR="00301CCB">
        <w:t xml:space="preserve"> module with the</w:t>
      </w:r>
      <w:r w:rsidR="00A35D2B">
        <w:t xml:space="preserve"> </w:t>
      </w:r>
      <w:r w:rsidR="00265C51">
        <w:t>authentication system.</w:t>
      </w:r>
    </w:p>
    <w:p w14:paraId="55B8618C" w14:textId="77777777" w:rsidR="00027E58" w:rsidRDefault="00265C51" w:rsidP="00027E58">
      <w:pPr>
        <w:pStyle w:val="ListParagraph"/>
        <w:numPr>
          <w:ilvl w:val="2"/>
          <w:numId w:val="35"/>
        </w:numPr>
      </w:pPr>
      <w:r>
        <w:t>Completed the sprint on time with all planned tasks.</w:t>
      </w:r>
    </w:p>
    <w:p w14:paraId="271842CC" w14:textId="5AF720F6" w:rsidR="009E5E96" w:rsidRDefault="009E5E96" w:rsidP="00027E58">
      <w:pPr>
        <w:ind w:left="2340" w:firstLine="0"/>
      </w:pPr>
      <w:r>
        <w:lastRenderedPageBreak/>
        <w:t>Didn’t Go Well</w:t>
      </w:r>
    </w:p>
    <w:p w14:paraId="1D6FD936" w14:textId="022884A2" w:rsidR="000C0374" w:rsidRDefault="000C0374" w:rsidP="000C0374">
      <w:pPr>
        <w:pStyle w:val="ListParagraph"/>
        <w:numPr>
          <w:ilvl w:val="0"/>
          <w:numId w:val="36"/>
        </w:numPr>
      </w:pPr>
      <w:r>
        <w:t>Initial difficulties with the third-party API</w:t>
      </w:r>
    </w:p>
    <w:p w14:paraId="0BF91D6B" w14:textId="02B57F4D" w:rsidR="000C0374" w:rsidRDefault="000C0374" w:rsidP="000C0374">
      <w:pPr>
        <w:pStyle w:val="ListParagraph"/>
        <w:numPr>
          <w:ilvl w:val="0"/>
          <w:numId w:val="36"/>
        </w:numPr>
      </w:pPr>
      <w:r>
        <w:t>Some ambiguity in the requirement</w:t>
      </w:r>
      <w:r w:rsidR="004504B8">
        <w:t>s</w:t>
      </w:r>
      <w:r w:rsidR="00F573AC">
        <w:t xml:space="preserve"> led to rework</w:t>
      </w:r>
    </w:p>
    <w:p w14:paraId="64F7DC57" w14:textId="645D3620" w:rsidR="000B61BF" w:rsidRDefault="00757409" w:rsidP="000C0374">
      <w:pPr>
        <w:pStyle w:val="ListParagraph"/>
        <w:numPr>
          <w:ilvl w:val="0"/>
          <w:numId w:val="36"/>
        </w:numPr>
      </w:pPr>
      <w:r>
        <w:t>The testing</w:t>
      </w:r>
      <w:r w:rsidR="000B61BF">
        <w:t xml:space="preserve"> phase took longer than expected due to unexpected bugs</w:t>
      </w:r>
    </w:p>
    <w:p w14:paraId="7A524F95" w14:textId="5C4147BF" w:rsidR="00D73E72" w:rsidRDefault="00D73E72" w:rsidP="00D73E72">
      <w:pPr>
        <w:pStyle w:val="ListParagraph"/>
        <w:numPr>
          <w:ilvl w:val="0"/>
          <w:numId w:val="35"/>
        </w:numPr>
      </w:pPr>
      <w:r>
        <w:t>Generate Insights:</w:t>
      </w:r>
    </w:p>
    <w:p w14:paraId="3CD07F56" w14:textId="2DC77329" w:rsidR="00D73E72" w:rsidRDefault="00D73E72" w:rsidP="00D73E72">
      <w:pPr>
        <w:pStyle w:val="ListParagraph"/>
        <w:numPr>
          <w:ilvl w:val="0"/>
          <w:numId w:val="37"/>
        </w:numPr>
      </w:pPr>
      <w:r>
        <w:t>Discuss the root causes of the issues</w:t>
      </w:r>
    </w:p>
    <w:p w14:paraId="0BAD77D8" w14:textId="1F3B8F28" w:rsidR="00D73E72" w:rsidRDefault="00D73E72" w:rsidP="00AB1A55">
      <w:pPr>
        <w:pStyle w:val="ListParagraph"/>
        <w:numPr>
          <w:ilvl w:val="0"/>
          <w:numId w:val="37"/>
        </w:numPr>
      </w:pPr>
      <w:r>
        <w:t>Identify patterns or recurring problems</w:t>
      </w:r>
    </w:p>
    <w:p w14:paraId="7A395AE8" w14:textId="67FB06ED" w:rsidR="00AB1A55" w:rsidRDefault="00F6377C" w:rsidP="00F6377C">
      <w:pPr>
        <w:pStyle w:val="ListParagraph"/>
        <w:numPr>
          <w:ilvl w:val="0"/>
          <w:numId w:val="35"/>
        </w:numPr>
      </w:pPr>
      <w:r>
        <w:t xml:space="preserve">Close the Retrospective: </w:t>
      </w:r>
    </w:p>
    <w:p w14:paraId="1DC548F4" w14:textId="0A5F558A" w:rsidR="00F6377C" w:rsidRDefault="00F6377C" w:rsidP="00F6377C">
      <w:pPr>
        <w:pStyle w:val="ListParagraph"/>
        <w:numPr>
          <w:ilvl w:val="1"/>
          <w:numId w:val="35"/>
        </w:numPr>
      </w:pPr>
      <w:r>
        <w:t>Summarize key takeaways and action items</w:t>
      </w:r>
    </w:p>
    <w:p w14:paraId="5A20250B" w14:textId="31B7A954" w:rsidR="00F6377C" w:rsidRDefault="00AE0E74" w:rsidP="00F6377C">
      <w:pPr>
        <w:pStyle w:val="ListParagraph"/>
        <w:numPr>
          <w:ilvl w:val="1"/>
          <w:numId w:val="35"/>
        </w:numPr>
      </w:pPr>
      <w:r>
        <w:t>Appreciate everyone’s contributions</w:t>
      </w:r>
    </w:p>
    <w:p w14:paraId="71109FD1" w14:textId="11274EDD" w:rsidR="00AE0E74" w:rsidRDefault="00AE0E74" w:rsidP="00F6377C">
      <w:pPr>
        <w:pStyle w:val="ListParagraph"/>
        <w:numPr>
          <w:ilvl w:val="1"/>
          <w:numId w:val="35"/>
        </w:numPr>
      </w:pPr>
      <w:r>
        <w:t>Schedule a follow-up meeting to review the implementation of action items.</w:t>
      </w:r>
    </w:p>
    <w:p w14:paraId="68DA7B15" w14:textId="69B3B217" w:rsidR="008F7C63" w:rsidRDefault="00021FF7" w:rsidP="005965CC">
      <w:r>
        <w:t>A Scrum-Agile team has many different roles</w:t>
      </w:r>
      <w:r w:rsidR="00757409">
        <w:t xml:space="preserve">, </w:t>
      </w:r>
      <w:r w:rsidR="00874894">
        <w:t>but all are interdependent</w:t>
      </w:r>
      <w:r w:rsidR="00A40DBB">
        <w:t>. The Product Owner defines and prioritizes features based on stakeholders'</w:t>
      </w:r>
      <w:r w:rsidR="00757409">
        <w:t xml:space="preserve"> input. </w:t>
      </w:r>
      <w:r w:rsidR="00A40DBB">
        <w:t xml:space="preserve">They ensure the team </w:t>
      </w:r>
      <w:r w:rsidR="00B0244A">
        <w:t>focuses</w:t>
      </w:r>
      <w:r w:rsidR="00A40DBB">
        <w:t xml:space="preserve"> on </w:t>
      </w:r>
      <w:r w:rsidR="000402C7">
        <w:t xml:space="preserve">high-value features </w:t>
      </w:r>
      <w:r w:rsidR="00B0244A">
        <w:t>like</w:t>
      </w:r>
      <w:r w:rsidR="000402C7">
        <w:t xml:space="preserve"> the travel </w:t>
      </w:r>
      <w:r w:rsidR="00B0244A">
        <w:t>booking system.</w:t>
      </w:r>
      <w:r w:rsidR="00CD5E14">
        <w:t xml:space="preserve"> </w:t>
      </w:r>
      <w:r w:rsidR="002136CC">
        <w:t xml:space="preserve">The Scrum Master </w:t>
      </w:r>
      <w:r w:rsidR="00FA0C1E">
        <w:t xml:space="preserve">facilitates Scrum ceremonies, </w:t>
      </w:r>
      <w:r w:rsidR="00093489">
        <w:t>removes impediments, and ensures adherence to Scrum practi</w:t>
      </w:r>
      <w:r w:rsidR="00885607">
        <w:t>ces. Fac</w:t>
      </w:r>
      <w:r w:rsidR="00DD1199">
        <w:t>ilitating daily stand-ups</w:t>
      </w:r>
      <w:r w:rsidR="004C55E9">
        <w:t xml:space="preserve">, sprint planning, reviews, and retrospectives </w:t>
      </w:r>
      <w:r w:rsidR="0090317C">
        <w:t xml:space="preserve">helps keep the processes moving without any </w:t>
      </w:r>
      <w:r w:rsidR="00396C63">
        <w:t xml:space="preserve">significant delays. The Development Team </w:t>
      </w:r>
      <w:r w:rsidR="007C3328">
        <w:t xml:space="preserve">is set </w:t>
      </w:r>
      <w:r w:rsidR="0033582C">
        <w:t>to design, develop, test, and deliver</w:t>
      </w:r>
      <w:r w:rsidR="00F728D7">
        <w:t xml:space="preserve"> </w:t>
      </w:r>
      <w:r w:rsidR="0033582C">
        <w:t xml:space="preserve">the product. </w:t>
      </w:r>
      <w:r w:rsidR="00680863">
        <w:t xml:space="preserve">The team collaborated to implement and test the travel </w:t>
      </w:r>
      <w:r w:rsidR="00415A58">
        <w:t>booking module</w:t>
      </w:r>
      <w:r w:rsidR="00D97380">
        <w:t xml:space="preserve"> and worked to ensure that the module was completed within the sprint timeframe.</w:t>
      </w:r>
      <w:r w:rsidR="00EC7DAB">
        <w:t xml:space="preserve"> </w:t>
      </w:r>
      <w:r w:rsidR="00E438EF">
        <w:t>Completing User Stories helps provide the product with what the end-user was asking for, making it a more effective site</w:t>
      </w:r>
      <w:r w:rsidR="00D6330A">
        <w:t>. The user stories create a search interface and integrate</w:t>
      </w:r>
      <w:r w:rsidR="00E05847">
        <w:t xml:space="preserve"> the search functionality.</w:t>
      </w:r>
      <w:r w:rsidR="00D6330A">
        <w:t xml:space="preserve"> </w:t>
      </w:r>
      <w:r w:rsidR="002A04C0">
        <w:t xml:space="preserve">The </w:t>
      </w:r>
      <w:r w:rsidR="00E96291">
        <w:t>scrum-agile</w:t>
      </w:r>
      <w:r w:rsidR="002A04C0">
        <w:t xml:space="preserve"> </w:t>
      </w:r>
      <w:r w:rsidR="002A04C0">
        <w:lastRenderedPageBreak/>
        <w:t>approach is well-equipped to handle interruptions and changes in direction due to its flexibility.</w:t>
      </w:r>
      <w:r w:rsidR="003D1A18">
        <w:t xml:space="preserve"> With this methodology being so flexible</w:t>
      </w:r>
      <w:r w:rsidR="00AD6E7F">
        <w:t>,</w:t>
      </w:r>
      <w:r w:rsidR="003D1A18">
        <w:t xml:space="preserve"> if stakeholders decide to </w:t>
      </w:r>
      <w:r w:rsidR="00FE570C">
        <w:t>change the design midway through the sprint based on new market research, the team quickly adapts and re-prioritizes the tasks and incorporates</w:t>
      </w:r>
      <w:r w:rsidR="00AF0700">
        <w:t xml:space="preserve"> the </w:t>
      </w:r>
      <w:r w:rsidR="0018516E">
        <w:t>latest</w:t>
      </w:r>
      <w:r w:rsidR="00AF0700">
        <w:t xml:space="preserve"> design </w:t>
      </w:r>
      <w:r w:rsidR="00FE570C">
        <w:t xml:space="preserve">into the sprint. Communication during the process </w:t>
      </w:r>
      <w:r w:rsidR="00F731F3">
        <w:t xml:space="preserve">is </w:t>
      </w:r>
      <w:r w:rsidR="00214893">
        <w:t>critical</w:t>
      </w:r>
      <w:r w:rsidR="00F731F3">
        <w:t xml:space="preserve">, </w:t>
      </w:r>
      <w:r w:rsidR="00214893">
        <w:t>so</w:t>
      </w:r>
      <w:r w:rsidR="00F731F3">
        <w:t xml:space="preserve"> </w:t>
      </w:r>
      <w:r w:rsidR="002E24BF">
        <w:t xml:space="preserve">Daily Stand-ups are crucial </w:t>
      </w:r>
      <w:r w:rsidR="0010344F">
        <w:t>for all the teams involved</w:t>
      </w:r>
      <w:r w:rsidR="00BA195B">
        <w:t xml:space="preserve">. </w:t>
      </w:r>
      <w:r w:rsidR="00214893">
        <w:t>Sprint reviews</w:t>
      </w:r>
      <w:r w:rsidR="000E7C2D">
        <w:t xml:space="preserve"> </w:t>
      </w:r>
      <w:r w:rsidR="00030BAA">
        <w:t>allow</w:t>
      </w:r>
      <w:r w:rsidR="00DF0EED">
        <w:t xml:space="preserve"> the teams</w:t>
      </w:r>
      <w:r w:rsidR="00237245">
        <w:t xml:space="preserve"> to </w:t>
      </w:r>
      <w:r w:rsidR="00030BAA">
        <w:t xml:space="preserve">demonstrate </w:t>
      </w:r>
      <w:r w:rsidR="005965CC">
        <w:t>the booking module to stakeholders</w:t>
      </w:r>
      <w:r w:rsidR="003F389D">
        <w:t>. This</w:t>
      </w:r>
      <w:r w:rsidR="0054605F">
        <w:t xml:space="preserve"> </w:t>
      </w:r>
      <w:r w:rsidR="00102F92">
        <w:t xml:space="preserve">helped with stakeholder feedback </w:t>
      </w:r>
      <w:r w:rsidR="006E4D23">
        <w:t>being immediately incorporated into the Product Backlog</w:t>
      </w:r>
      <w:r w:rsidR="0074461D">
        <w:t>—organizational</w:t>
      </w:r>
      <w:r w:rsidR="003933A9">
        <w:t xml:space="preserve"> tools like </w:t>
      </w:r>
      <w:r w:rsidR="00DC0DA7">
        <w:t xml:space="preserve">Jira </w:t>
      </w:r>
      <w:r w:rsidR="0074461D">
        <w:t>help</w:t>
      </w:r>
      <w:r w:rsidR="00DC0DA7">
        <w:t xml:space="preserve"> </w:t>
      </w:r>
      <w:r w:rsidR="003F389D">
        <w:t>track</w:t>
      </w:r>
      <w:r w:rsidR="00DC0DA7">
        <w:t xml:space="preserve"> user stories, tasks, and progress</w:t>
      </w:r>
      <w:r w:rsidR="0074461D">
        <w:t xml:space="preserve">. </w:t>
      </w:r>
      <w:r w:rsidR="00471573">
        <w:t xml:space="preserve">Scrum </w:t>
      </w:r>
      <w:r w:rsidR="006D7B42">
        <w:t>events like sprint planning and daily stand-ups help keep all teams in the loop and ensure the product meets the standards</w:t>
      </w:r>
      <w:r w:rsidR="00A32934">
        <w:t xml:space="preserve"> </w:t>
      </w:r>
      <w:r w:rsidR="00D86E1C">
        <w:t xml:space="preserve">of the end users. </w:t>
      </w:r>
      <w:r w:rsidR="00DB0409">
        <w:t>Evaluating the Agile Process</w:t>
      </w:r>
      <w:r w:rsidR="004D092C">
        <w:t xml:space="preserve">, </w:t>
      </w:r>
      <w:r w:rsidR="002C701F">
        <w:t>one of the pros is its flexibility, allowing teams to adapt to changes quickly</w:t>
      </w:r>
      <w:r w:rsidR="004D092C">
        <w:t>.</w:t>
      </w:r>
      <w:r w:rsidR="002C701F">
        <w:t xml:space="preserve"> </w:t>
      </w:r>
      <w:r w:rsidR="00972456">
        <w:t xml:space="preserve">Stakeholder </w:t>
      </w:r>
      <w:r w:rsidR="0021193D">
        <w:t xml:space="preserve">engagement helps with regular </w:t>
      </w:r>
      <w:r w:rsidR="00361214">
        <w:t>reviews</w:t>
      </w:r>
      <w:r w:rsidR="00B151D6">
        <w:t xml:space="preserve"> and feedback</w:t>
      </w:r>
      <w:r w:rsidR="00361214">
        <w:t xml:space="preserve"> to ensure the product meets expectations.</w:t>
      </w:r>
      <w:r w:rsidR="00821ADE">
        <w:t xml:space="preserve"> </w:t>
      </w:r>
      <w:r w:rsidR="001F3A82">
        <w:t>The cons of the Scrum-Agile are that it is resource-intensive and requires continuous involvement</w:t>
      </w:r>
      <w:r w:rsidR="002314A6">
        <w:t xml:space="preserve"> of the PO and Scrum Master.</w:t>
      </w:r>
      <w:r w:rsidR="00361214">
        <w:t xml:space="preserve"> </w:t>
      </w:r>
      <w:r w:rsidR="001F3A82">
        <w:t>Con</w:t>
      </w:r>
      <w:r w:rsidR="00D8302D">
        <w:t xml:space="preserve">stant or rapid change can sometimes lead to misalignment if not </w:t>
      </w:r>
      <w:r w:rsidR="008B7DF1">
        <w:t>appropriately managed</w:t>
      </w:r>
      <w:r w:rsidR="00D8302D">
        <w:t>.</w:t>
      </w:r>
    </w:p>
    <w:sectPr w:rsidR="008F7C6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467F1" w14:textId="77777777" w:rsidR="001E4434" w:rsidRDefault="001E4434">
      <w:pPr>
        <w:spacing w:line="240" w:lineRule="auto"/>
      </w:pPr>
      <w:r>
        <w:separator/>
      </w:r>
    </w:p>
  </w:endnote>
  <w:endnote w:type="continuationSeparator" w:id="0">
    <w:p w14:paraId="617F42A4" w14:textId="77777777" w:rsidR="001E4434" w:rsidRDefault="001E4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0D009" w14:textId="77777777" w:rsidR="001E4434" w:rsidRDefault="001E4434">
      <w:pPr>
        <w:spacing w:line="240" w:lineRule="auto"/>
      </w:pPr>
      <w:r>
        <w:separator/>
      </w:r>
    </w:p>
  </w:footnote>
  <w:footnote w:type="continuationSeparator" w:id="0">
    <w:p w14:paraId="3437087B" w14:textId="77777777" w:rsidR="001E4434" w:rsidRDefault="001E4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18C42" w14:textId="54820CA9" w:rsidR="00E614DD" w:rsidRDefault="00736622">
    <w:pPr>
      <w:pStyle w:val="Header"/>
    </w:pPr>
    <w:r>
      <w:t>Morado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B9FA8" w14:textId="153DCFCE" w:rsidR="00E614DD" w:rsidRDefault="008359F0">
    <w:pPr>
      <w:pStyle w:val="Header"/>
    </w:pPr>
    <w:r>
      <w:t>Morado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B0E20"/>
    <w:multiLevelType w:val="hybridMultilevel"/>
    <w:tmpl w:val="4B5C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6603D4B"/>
    <w:multiLevelType w:val="hybridMultilevel"/>
    <w:tmpl w:val="4AB681E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143E38EC"/>
    <w:multiLevelType w:val="hybridMultilevel"/>
    <w:tmpl w:val="E5AC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546B16"/>
    <w:multiLevelType w:val="hybridMultilevel"/>
    <w:tmpl w:val="DFD0DC4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5F1382"/>
    <w:multiLevelType w:val="hybridMultilevel"/>
    <w:tmpl w:val="116EE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ACD2C74"/>
    <w:multiLevelType w:val="hybridMultilevel"/>
    <w:tmpl w:val="D632CC46"/>
    <w:lvl w:ilvl="0" w:tplc="2FBA6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77A4416"/>
    <w:multiLevelType w:val="hybridMultilevel"/>
    <w:tmpl w:val="9F24A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AA0255D"/>
    <w:multiLevelType w:val="hybridMultilevel"/>
    <w:tmpl w:val="E79C087E"/>
    <w:lvl w:ilvl="0" w:tplc="2FBA6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0D383C"/>
    <w:multiLevelType w:val="hybridMultilevel"/>
    <w:tmpl w:val="03EAA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F76C40"/>
    <w:multiLevelType w:val="hybridMultilevel"/>
    <w:tmpl w:val="40FEBD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D52A5F"/>
    <w:multiLevelType w:val="hybridMultilevel"/>
    <w:tmpl w:val="72EAE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75FEA"/>
    <w:multiLevelType w:val="hybridMultilevel"/>
    <w:tmpl w:val="C30E6E6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B1B5787"/>
    <w:multiLevelType w:val="multilevel"/>
    <w:tmpl w:val="4572ABF8"/>
    <w:numStyleLink w:val="MLAOutline"/>
  </w:abstractNum>
  <w:abstractNum w:abstractNumId="3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6B330CB"/>
    <w:multiLevelType w:val="hybridMultilevel"/>
    <w:tmpl w:val="387663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2E6712"/>
    <w:multiLevelType w:val="hybridMultilevel"/>
    <w:tmpl w:val="D8CCC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3027FA"/>
    <w:multiLevelType w:val="hybridMultilevel"/>
    <w:tmpl w:val="A5A2B01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789E0CB2"/>
    <w:multiLevelType w:val="hybridMultilevel"/>
    <w:tmpl w:val="55F86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710107">
    <w:abstractNumId w:val="9"/>
  </w:num>
  <w:num w:numId="2" w16cid:durableId="81681480">
    <w:abstractNumId w:val="7"/>
  </w:num>
  <w:num w:numId="3" w16cid:durableId="1821535334">
    <w:abstractNumId w:val="6"/>
  </w:num>
  <w:num w:numId="4" w16cid:durableId="359167281">
    <w:abstractNumId w:val="5"/>
  </w:num>
  <w:num w:numId="5" w16cid:durableId="1336376025">
    <w:abstractNumId w:val="4"/>
  </w:num>
  <w:num w:numId="6" w16cid:durableId="1641034679">
    <w:abstractNumId w:val="8"/>
  </w:num>
  <w:num w:numId="7" w16cid:durableId="979650785">
    <w:abstractNumId w:val="3"/>
  </w:num>
  <w:num w:numId="8" w16cid:durableId="1905070479">
    <w:abstractNumId w:val="2"/>
  </w:num>
  <w:num w:numId="9" w16cid:durableId="1491796356">
    <w:abstractNumId w:val="1"/>
  </w:num>
  <w:num w:numId="10" w16cid:durableId="1686594855">
    <w:abstractNumId w:val="0"/>
  </w:num>
  <w:num w:numId="11" w16cid:durableId="1463885696">
    <w:abstractNumId w:val="16"/>
  </w:num>
  <w:num w:numId="12" w16cid:durableId="1818719076">
    <w:abstractNumId w:val="29"/>
  </w:num>
  <w:num w:numId="13" w16cid:durableId="719743587">
    <w:abstractNumId w:val="30"/>
  </w:num>
  <w:num w:numId="14" w16cid:durableId="168640597">
    <w:abstractNumId w:val="20"/>
  </w:num>
  <w:num w:numId="15" w16cid:durableId="964039963">
    <w:abstractNumId w:val="33"/>
  </w:num>
  <w:num w:numId="16" w16cid:durableId="348797913">
    <w:abstractNumId w:val="27"/>
  </w:num>
  <w:num w:numId="17" w16cid:durableId="1003898637">
    <w:abstractNumId w:val="14"/>
  </w:num>
  <w:num w:numId="18" w16cid:durableId="159389714">
    <w:abstractNumId w:val="11"/>
  </w:num>
  <w:num w:numId="19" w16cid:durableId="157815359">
    <w:abstractNumId w:val="22"/>
  </w:num>
  <w:num w:numId="20" w16cid:durableId="1809980555">
    <w:abstractNumId w:val="37"/>
  </w:num>
  <w:num w:numId="21" w16cid:durableId="564683295">
    <w:abstractNumId w:val="19"/>
  </w:num>
  <w:num w:numId="22" w16cid:durableId="138545959">
    <w:abstractNumId w:val="31"/>
  </w:num>
  <w:num w:numId="23" w16cid:durableId="1531721344">
    <w:abstractNumId w:val="10"/>
  </w:num>
  <w:num w:numId="24" w16cid:durableId="957177384">
    <w:abstractNumId w:val="34"/>
  </w:num>
  <w:num w:numId="25" w16cid:durableId="1655597697">
    <w:abstractNumId w:val="23"/>
  </w:num>
  <w:num w:numId="26" w16cid:durableId="74908297">
    <w:abstractNumId w:val="36"/>
  </w:num>
  <w:num w:numId="27" w16cid:durableId="1623418633">
    <w:abstractNumId w:val="13"/>
  </w:num>
  <w:num w:numId="28" w16cid:durableId="2083984677">
    <w:abstractNumId w:val="25"/>
  </w:num>
  <w:num w:numId="29" w16cid:durableId="1112017630">
    <w:abstractNumId w:val="12"/>
  </w:num>
  <w:num w:numId="30" w16cid:durableId="119039453">
    <w:abstractNumId w:val="15"/>
  </w:num>
  <w:num w:numId="31" w16cid:durableId="1438865523">
    <w:abstractNumId w:val="35"/>
  </w:num>
  <w:num w:numId="32" w16cid:durableId="1449934859">
    <w:abstractNumId w:val="17"/>
  </w:num>
  <w:num w:numId="33" w16cid:durableId="409010791">
    <w:abstractNumId w:val="21"/>
  </w:num>
  <w:num w:numId="34" w16cid:durableId="1155339497">
    <w:abstractNumId w:val="32"/>
  </w:num>
  <w:num w:numId="35" w16cid:durableId="2021200243">
    <w:abstractNumId w:val="18"/>
  </w:num>
  <w:num w:numId="36" w16cid:durableId="185145000">
    <w:abstractNumId w:val="28"/>
  </w:num>
  <w:num w:numId="37" w16cid:durableId="1239636052">
    <w:abstractNumId w:val="24"/>
  </w:num>
  <w:num w:numId="38" w16cid:durableId="1941502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F0"/>
    <w:rsid w:val="0000242F"/>
    <w:rsid w:val="0000655C"/>
    <w:rsid w:val="00021FF7"/>
    <w:rsid w:val="00027E58"/>
    <w:rsid w:val="00030BAA"/>
    <w:rsid w:val="000346EA"/>
    <w:rsid w:val="000402C7"/>
    <w:rsid w:val="00040CBB"/>
    <w:rsid w:val="00060C0C"/>
    <w:rsid w:val="000648EB"/>
    <w:rsid w:val="000732CD"/>
    <w:rsid w:val="00075732"/>
    <w:rsid w:val="00093489"/>
    <w:rsid w:val="000B3D4D"/>
    <w:rsid w:val="000B61BF"/>
    <w:rsid w:val="000B701E"/>
    <w:rsid w:val="000B78C8"/>
    <w:rsid w:val="000C0374"/>
    <w:rsid w:val="000E54D0"/>
    <w:rsid w:val="000E7C2D"/>
    <w:rsid w:val="00102F92"/>
    <w:rsid w:val="0010344F"/>
    <w:rsid w:val="00103A88"/>
    <w:rsid w:val="00134E66"/>
    <w:rsid w:val="00143EB8"/>
    <w:rsid w:val="001463B2"/>
    <w:rsid w:val="0018516E"/>
    <w:rsid w:val="0018645C"/>
    <w:rsid w:val="001B3BA3"/>
    <w:rsid w:val="001C71FF"/>
    <w:rsid w:val="001E4434"/>
    <w:rsid w:val="001F3A82"/>
    <w:rsid w:val="001F62C0"/>
    <w:rsid w:val="002070B1"/>
    <w:rsid w:val="0021193D"/>
    <w:rsid w:val="002136CC"/>
    <w:rsid w:val="00214348"/>
    <w:rsid w:val="00214893"/>
    <w:rsid w:val="002314A6"/>
    <w:rsid w:val="00232464"/>
    <w:rsid w:val="0023283C"/>
    <w:rsid w:val="00236FD5"/>
    <w:rsid w:val="00237245"/>
    <w:rsid w:val="00245E02"/>
    <w:rsid w:val="002652E0"/>
    <w:rsid w:val="00265C51"/>
    <w:rsid w:val="00291590"/>
    <w:rsid w:val="002A04C0"/>
    <w:rsid w:val="002B29B8"/>
    <w:rsid w:val="002B50B6"/>
    <w:rsid w:val="002C4BDE"/>
    <w:rsid w:val="002C701F"/>
    <w:rsid w:val="002E24BF"/>
    <w:rsid w:val="00301CCB"/>
    <w:rsid w:val="0030239A"/>
    <w:rsid w:val="0033582C"/>
    <w:rsid w:val="00353B66"/>
    <w:rsid w:val="00361214"/>
    <w:rsid w:val="003829DF"/>
    <w:rsid w:val="00386DAB"/>
    <w:rsid w:val="003933A9"/>
    <w:rsid w:val="00393CC1"/>
    <w:rsid w:val="00395FBF"/>
    <w:rsid w:val="00396C63"/>
    <w:rsid w:val="003A0367"/>
    <w:rsid w:val="003A3412"/>
    <w:rsid w:val="003D1A18"/>
    <w:rsid w:val="003E19B3"/>
    <w:rsid w:val="003F389D"/>
    <w:rsid w:val="003F5371"/>
    <w:rsid w:val="00415A58"/>
    <w:rsid w:val="00421485"/>
    <w:rsid w:val="004364D2"/>
    <w:rsid w:val="004377AA"/>
    <w:rsid w:val="004504B8"/>
    <w:rsid w:val="0045586C"/>
    <w:rsid w:val="00464C39"/>
    <w:rsid w:val="00471573"/>
    <w:rsid w:val="00485766"/>
    <w:rsid w:val="004A2675"/>
    <w:rsid w:val="004A6D6E"/>
    <w:rsid w:val="004B68CC"/>
    <w:rsid w:val="004C31D2"/>
    <w:rsid w:val="004C55E9"/>
    <w:rsid w:val="004D092C"/>
    <w:rsid w:val="004F7139"/>
    <w:rsid w:val="005263A4"/>
    <w:rsid w:val="00527545"/>
    <w:rsid w:val="0054605F"/>
    <w:rsid w:val="005813BC"/>
    <w:rsid w:val="00595F25"/>
    <w:rsid w:val="005965CC"/>
    <w:rsid w:val="00597960"/>
    <w:rsid w:val="005A03CF"/>
    <w:rsid w:val="005A17D8"/>
    <w:rsid w:val="005C48EC"/>
    <w:rsid w:val="005E1C1A"/>
    <w:rsid w:val="005E2428"/>
    <w:rsid w:val="00621410"/>
    <w:rsid w:val="00635CAB"/>
    <w:rsid w:val="006371B2"/>
    <w:rsid w:val="006554B1"/>
    <w:rsid w:val="00680863"/>
    <w:rsid w:val="00691EC1"/>
    <w:rsid w:val="00697A45"/>
    <w:rsid w:val="006A1FDD"/>
    <w:rsid w:val="006C5434"/>
    <w:rsid w:val="006D7B42"/>
    <w:rsid w:val="006E4D23"/>
    <w:rsid w:val="0071464B"/>
    <w:rsid w:val="0072285A"/>
    <w:rsid w:val="00736622"/>
    <w:rsid w:val="00741D66"/>
    <w:rsid w:val="0074461D"/>
    <w:rsid w:val="007456D6"/>
    <w:rsid w:val="00746E28"/>
    <w:rsid w:val="007573C9"/>
    <w:rsid w:val="00757409"/>
    <w:rsid w:val="00791B3E"/>
    <w:rsid w:val="007A16A0"/>
    <w:rsid w:val="007B3F7D"/>
    <w:rsid w:val="007C3328"/>
    <w:rsid w:val="007C53FB"/>
    <w:rsid w:val="00814B6D"/>
    <w:rsid w:val="00821ADE"/>
    <w:rsid w:val="008266DB"/>
    <w:rsid w:val="00832996"/>
    <w:rsid w:val="008359F0"/>
    <w:rsid w:val="00861361"/>
    <w:rsid w:val="00867EC8"/>
    <w:rsid w:val="00870251"/>
    <w:rsid w:val="00874894"/>
    <w:rsid w:val="00885607"/>
    <w:rsid w:val="00893042"/>
    <w:rsid w:val="008A2115"/>
    <w:rsid w:val="008B7D18"/>
    <w:rsid w:val="008B7DF1"/>
    <w:rsid w:val="008C3902"/>
    <w:rsid w:val="008F1F97"/>
    <w:rsid w:val="008F4052"/>
    <w:rsid w:val="008F7C63"/>
    <w:rsid w:val="0090317C"/>
    <w:rsid w:val="00924C0C"/>
    <w:rsid w:val="00937ACC"/>
    <w:rsid w:val="00961BED"/>
    <w:rsid w:val="00970B80"/>
    <w:rsid w:val="00972456"/>
    <w:rsid w:val="009A57AF"/>
    <w:rsid w:val="009A71DC"/>
    <w:rsid w:val="009B6A87"/>
    <w:rsid w:val="009D05BC"/>
    <w:rsid w:val="009D23EE"/>
    <w:rsid w:val="009D4EB3"/>
    <w:rsid w:val="009E12C5"/>
    <w:rsid w:val="009E5E96"/>
    <w:rsid w:val="00A1354D"/>
    <w:rsid w:val="00A32934"/>
    <w:rsid w:val="00A35D2B"/>
    <w:rsid w:val="00A40DBB"/>
    <w:rsid w:val="00A63FE9"/>
    <w:rsid w:val="00AB1A55"/>
    <w:rsid w:val="00AC1262"/>
    <w:rsid w:val="00AD6E7F"/>
    <w:rsid w:val="00AE0E74"/>
    <w:rsid w:val="00AF0700"/>
    <w:rsid w:val="00AF2602"/>
    <w:rsid w:val="00B0244A"/>
    <w:rsid w:val="00B13D1B"/>
    <w:rsid w:val="00B151D6"/>
    <w:rsid w:val="00B15D70"/>
    <w:rsid w:val="00B5496C"/>
    <w:rsid w:val="00B60635"/>
    <w:rsid w:val="00B64494"/>
    <w:rsid w:val="00B77C8C"/>
    <w:rsid w:val="00B818DF"/>
    <w:rsid w:val="00B834E9"/>
    <w:rsid w:val="00B955AF"/>
    <w:rsid w:val="00BA00FF"/>
    <w:rsid w:val="00BA195B"/>
    <w:rsid w:val="00BC5491"/>
    <w:rsid w:val="00BE4B69"/>
    <w:rsid w:val="00BF6B31"/>
    <w:rsid w:val="00C0031D"/>
    <w:rsid w:val="00C064DD"/>
    <w:rsid w:val="00C32150"/>
    <w:rsid w:val="00C32750"/>
    <w:rsid w:val="00C721FD"/>
    <w:rsid w:val="00C72BF2"/>
    <w:rsid w:val="00CB483D"/>
    <w:rsid w:val="00CD5E14"/>
    <w:rsid w:val="00CE692F"/>
    <w:rsid w:val="00D05895"/>
    <w:rsid w:val="00D1007C"/>
    <w:rsid w:val="00D37AAD"/>
    <w:rsid w:val="00D52117"/>
    <w:rsid w:val="00D6330A"/>
    <w:rsid w:val="00D736C4"/>
    <w:rsid w:val="00D73E72"/>
    <w:rsid w:val="00D8302D"/>
    <w:rsid w:val="00D84CBE"/>
    <w:rsid w:val="00D86E1C"/>
    <w:rsid w:val="00D97380"/>
    <w:rsid w:val="00DA4363"/>
    <w:rsid w:val="00DB0409"/>
    <w:rsid w:val="00DB0D39"/>
    <w:rsid w:val="00DB1B5C"/>
    <w:rsid w:val="00DC0DA7"/>
    <w:rsid w:val="00DD0E83"/>
    <w:rsid w:val="00DD1199"/>
    <w:rsid w:val="00DF0EED"/>
    <w:rsid w:val="00E05037"/>
    <w:rsid w:val="00E05847"/>
    <w:rsid w:val="00E14005"/>
    <w:rsid w:val="00E22E8C"/>
    <w:rsid w:val="00E2413D"/>
    <w:rsid w:val="00E438EF"/>
    <w:rsid w:val="00E614DD"/>
    <w:rsid w:val="00E96291"/>
    <w:rsid w:val="00EA05C0"/>
    <w:rsid w:val="00EC7DAB"/>
    <w:rsid w:val="00EF0B69"/>
    <w:rsid w:val="00EF5F9C"/>
    <w:rsid w:val="00F229C0"/>
    <w:rsid w:val="00F23032"/>
    <w:rsid w:val="00F24EF2"/>
    <w:rsid w:val="00F33C69"/>
    <w:rsid w:val="00F4036A"/>
    <w:rsid w:val="00F573AC"/>
    <w:rsid w:val="00F6377C"/>
    <w:rsid w:val="00F728D7"/>
    <w:rsid w:val="00F731F3"/>
    <w:rsid w:val="00F81B98"/>
    <w:rsid w:val="00F9444C"/>
    <w:rsid w:val="00FA0C1E"/>
    <w:rsid w:val="00FA3501"/>
    <w:rsid w:val="00FB52E6"/>
    <w:rsid w:val="00FD604E"/>
    <w:rsid w:val="00FE570C"/>
    <w:rsid w:val="00FF26E9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0E9BF"/>
  <w15:chartTrackingRefBased/>
  <w15:docId w15:val="{4C32C9FD-DBF4-4A90-AFA0-59932EDF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8C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m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363</TotalTime>
  <Pages>4</Pages>
  <Words>658</Words>
  <Characters>3812</Characters>
  <Application>Microsoft Office Word</Application>
  <DocSecurity>0</DocSecurity>
  <Lines>83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Morado</dc:creator>
  <cp:keywords/>
  <dc:description/>
  <cp:lastModifiedBy>Adam Morado</cp:lastModifiedBy>
  <cp:revision>205</cp:revision>
  <dcterms:created xsi:type="dcterms:W3CDTF">2024-06-25T23:53:00Z</dcterms:created>
  <dcterms:modified xsi:type="dcterms:W3CDTF">2024-06-27T05:35:00Z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247cc302-e4e8-4fda-ae93-b8038d52dd49</vt:lpwstr>
  </property>
</Properties>
</file>